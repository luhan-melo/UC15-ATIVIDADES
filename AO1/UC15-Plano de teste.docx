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4B1AC" w14:textId="77777777" w:rsidR="005E5A15" w:rsidRPr="00546B1F" w:rsidRDefault="005E5A15">
      <w:pPr>
        <w:pStyle w:val="Ttulo"/>
        <w:spacing w:line="288" w:lineRule="auto"/>
        <w:jc w:val="right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25F0CCA8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21E81336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5F35D1B6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2EBB1DD1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5B73A793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7EF0ABA2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71F56201" w14:textId="77777777" w:rsidR="005E5A15" w:rsidRPr="00546B1F" w:rsidRDefault="005E5A15">
      <w:pPr>
        <w:pStyle w:val="Ttulo"/>
        <w:spacing w:line="288" w:lineRule="auto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6DBDBFD0" w14:textId="77777777" w:rsidR="005E5A15" w:rsidRPr="00546B1F" w:rsidRDefault="005E5A15">
      <w:pPr>
        <w:pStyle w:val="Ttulo"/>
        <w:spacing w:line="288" w:lineRule="auto"/>
        <w:rPr>
          <w:sz w:val="20"/>
          <w:lang w:val="pt-BR"/>
        </w:rPr>
      </w:pPr>
      <w:r w:rsidRPr="00546B1F">
        <w:rPr>
          <w:sz w:val="20"/>
          <w:lang w:val="pt-BR"/>
        </w:rPr>
        <w:t> </w:t>
      </w:r>
    </w:p>
    <w:p w14:paraId="23748DB8" w14:textId="77777777" w:rsidR="005E5A15" w:rsidRPr="00546B1F" w:rsidRDefault="005E5A15">
      <w:pPr>
        <w:pStyle w:val="Ttulo"/>
        <w:spacing w:line="288" w:lineRule="auto"/>
        <w:rPr>
          <w:lang w:val="pt-BR"/>
        </w:rPr>
      </w:pPr>
    </w:p>
    <w:p w14:paraId="496D88C3" w14:textId="77777777" w:rsidR="005E5A15" w:rsidRPr="00546B1F" w:rsidRDefault="005E5A15">
      <w:pPr>
        <w:pStyle w:val="Ttulo"/>
        <w:spacing w:line="288" w:lineRule="auto"/>
        <w:jc w:val="right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0A246E2B" w14:textId="77777777" w:rsidR="005E5A15" w:rsidRPr="00546B1F" w:rsidRDefault="005E5A15">
      <w:pPr>
        <w:pStyle w:val="Ttulo"/>
        <w:spacing w:line="288" w:lineRule="auto"/>
        <w:jc w:val="right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32A32C7B" w14:textId="77777777" w:rsidR="005E5A15" w:rsidRPr="00546B1F" w:rsidRDefault="005E5A15">
      <w:pPr>
        <w:pStyle w:val="Ttulo"/>
        <w:spacing w:line="288" w:lineRule="auto"/>
        <w:jc w:val="right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38EE41C0" w14:textId="77777777" w:rsidR="005E5A15" w:rsidRPr="00546B1F" w:rsidRDefault="005E5A15">
      <w:pPr>
        <w:pStyle w:val="Ttulo"/>
        <w:spacing w:line="288" w:lineRule="auto"/>
        <w:jc w:val="right"/>
        <w:rPr>
          <w:lang w:val="pt-BR"/>
        </w:rPr>
      </w:pPr>
      <w:r w:rsidRPr="00546B1F">
        <w:rPr>
          <w:sz w:val="20"/>
          <w:lang w:val="pt-BR"/>
        </w:rPr>
        <w:t> </w:t>
      </w:r>
    </w:p>
    <w:p w14:paraId="275D3F23" w14:textId="049788E6" w:rsidR="005E5A15" w:rsidRDefault="00CA0114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21913E82" w14:textId="77777777" w:rsidR="00546B1F" w:rsidRPr="00546B1F" w:rsidRDefault="00546B1F" w:rsidP="00546B1F">
      <w:pPr>
        <w:rPr>
          <w:lang w:val="pt-BR"/>
        </w:rPr>
      </w:pPr>
    </w:p>
    <w:p w14:paraId="3F4BFA21" w14:textId="674751D8" w:rsidR="005E5A15" w:rsidRDefault="00546B1F" w:rsidP="001727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 xml:space="preserve">EMPRESA: </w:t>
      </w:r>
      <w:proofErr w:type="spellStart"/>
      <w:r w:rsidR="00CA0114" w:rsidRPr="00CA0114">
        <w:rPr>
          <w:sz w:val="40"/>
          <w:lang w:val="pt-BR"/>
        </w:rPr>
        <w:t>NutriVitta</w:t>
      </w:r>
      <w:proofErr w:type="spellEnd"/>
    </w:p>
    <w:p w14:paraId="59DE111D" w14:textId="37435902" w:rsidR="00546B1F" w:rsidRDefault="00546B1F" w:rsidP="00172733">
      <w:pPr>
        <w:jc w:val="center"/>
        <w:rPr>
          <w:sz w:val="40"/>
          <w:lang w:val="pt-BR"/>
        </w:rPr>
      </w:pPr>
    </w:p>
    <w:p w14:paraId="66ED0971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2E902186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A62D39D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C5D283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CDDB62D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0A2CCAA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0927A50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E6B1FE8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EB4071B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0B819285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04DEA79A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4C8BDB1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C6006A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AEAEDB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1AF155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54D1C45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E65A6A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6B1F" w14:paraId="507B6E27" w14:textId="77777777" w:rsidTr="003B133E">
        <w:tc>
          <w:tcPr>
            <w:tcW w:w="9350" w:type="dxa"/>
            <w:gridSpan w:val="4"/>
          </w:tcPr>
          <w:p w14:paraId="5D34DFD2" w14:textId="2C68E380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HISTÓRICO DE REVISÕES</w:t>
            </w:r>
          </w:p>
        </w:tc>
      </w:tr>
      <w:tr w:rsidR="00546B1F" w14:paraId="24E74B4F" w14:textId="77777777" w:rsidTr="00546B1F">
        <w:tc>
          <w:tcPr>
            <w:tcW w:w="2337" w:type="dxa"/>
          </w:tcPr>
          <w:p w14:paraId="2A3DB978" w14:textId="3AB28AF1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DATA</w:t>
            </w:r>
          </w:p>
        </w:tc>
        <w:tc>
          <w:tcPr>
            <w:tcW w:w="2337" w:type="dxa"/>
          </w:tcPr>
          <w:p w14:paraId="1D00E845" w14:textId="1E8EC525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VERSÃO</w:t>
            </w:r>
          </w:p>
        </w:tc>
        <w:tc>
          <w:tcPr>
            <w:tcW w:w="2338" w:type="dxa"/>
          </w:tcPr>
          <w:p w14:paraId="46DB50F8" w14:textId="4DC76944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DESCRIÇÃO</w:t>
            </w:r>
          </w:p>
        </w:tc>
        <w:tc>
          <w:tcPr>
            <w:tcW w:w="2338" w:type="dxa"/>
          </w:tcPr>
          <w:p w14:paraId="66BE12E2" w14:textId="59C91C5F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AUTOR</w:t>
            </w:r>
          </w:p>
        </w:tc>
      </w:tr>
      <w:tr w:rsidR="00546B1F" w14:paraId="389DA86C" w14:textId="77777777" w:rsidTr="00546B1F">
        <w:tc>
          <w:tcPr>
            <w:tcW w:w="2337" w:type="dxa"/>
          </w:tcPr>
          <w:p w14:paraId="5840DC0E" w14:textId="408DA708" w:rsidR="00546B1F" w:rsidRDefault="00CA0114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04/11/2022</w:t>
            </w:r>
          </w:p>
        </w:tc>
        <w:tc>
          <w:tcPr>
            <w:tcW w:w="2337" w:type="dxa"/>
          </w:tcPr>
          <w:p w14:paraId="4B46F46E" w14:textId="7BC89A6D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00</w:t>
            </w:r>
          </w:p>
        </w:tc>
        <w:tc>
          <w:tcPr>
            <w:tcW w:w="2338" w:type="dxa"/>
          </w:tcPr>
          <w:p w14:paraId="7C1BF6A6" w14:textId="41BC6553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EMISÃO INICIAL</w:t>
            </w:r>
          </w:p>
        </w:tc>
        <w:tc>
          <w:tcPr>
            <w:tcW w:w="2338" w:type="dxa"/>
          </w:tcPr>
          <w:p w14:paraId="57D24493" w14:textId="321D03A0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LUHAN</w:t>
            </w:r>
          </w:p>
        </w:tc>
      </w:tr>
      <w:tr w:rsidR="00546B1F" w14:paraId="153F8F74" w14:textId="77777777" w:rsidTr="00546B1F">
        <w:tc>
          <w:tcPr>
            <w:tcW w:w="2337" w:type="dxa"/>
          </w:tcPr>
          <w:p w14:paraId="13531C17" w14:textId="77777777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</w:p>
        </w:tc>
        <w:tc>
          <w:tcPr>
            <w:tcW w:w="2337" w:type="dxa"/>
          </w:tcPr>
          <w:p w14:paraId="7669648F" w14:textId="77777777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</w:p>
        </w:tc>
        <w:tc>
          <w:tcPr>
            <w:tcW w:w="2338" w:type="dxa"/>
          </w:tcPr>
          <w:p w14:paraId="4443C9B8" w14:textId="77777777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</w:p>
        </w:tc>
        <w:tc>
          <w:tcPr>
            <w:tcW w:w="2338" w:type="dxa"/>
          </w:tcPr>
          <w:p w14:paraId="779E76C6" w14:textId="77777777" w:rsidR="00546B1F" w:rsidRDefault="00546B1F">
            <w:pPr>
              <w:pStyle w:val="Ttulo"/>
              <w:widowControl/>
              <w:spacing w:line="288" w:lineRule="auto"/>
              <w:rPr>
                <w:sz w:val="20"/>
                <w:lang w:val="pt-BR"/>
              </w:rPr>
            </w:pPr>
          </w:p>
        </w:tc>
      </w:tr>
    </w:tbl>
    <w:p w14:paraId="6CB824B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F6599E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7CF3FA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54CA2E8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65AB3CF" w14:textId="426F22FE" w:rsidR="005E5A15" w:rsidRDefault="005E5A15">
      <w:pPr>
        <w:pStyle w:val="Ttulo"/>
        <w:rPr>
          <w:sz w:val="38"/>
          <w:lang w:val="pt-BR"/>
        </w:rPr>
      </w:pPr>
      <w:r>
        <w:rPr>
          <w:sz w:val="38"/>
          <w:lang w:val="pt-BR"/>
        </w:rPr>
        <w:t>Índice</w:t>
      </w:r>
    </w:p>
    <w:p w14:paraId="40B0FEC4" w14:textId="77777777" w:rsidR="005E5A15" w:rsidRDefault="005E5A15">
      <w:pPr>
        <w:rPr>
          <w:sz w:val="22"/>
          <w:lang w:val="pt-BR"/>
        </w:rPr>
      </w:pPr>
    </w:p>
    <w:p w14:paraId="5A220F52" w14:textId="41A02A92" w:rsidR="008F4135" w:rsidRDefault="005E5A15">
      <w:pPr>
        <w:pStyle w:val="Sumrio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8F4135" w:rsidRPr="00397A48">
        <w:rPr>
          <w:noProof/>
          <w:lang w:val="pt-BR"/>
        </w:rPr>
        <w:t>1.</w:t>
      </w:r>
      <w:r w:rsidR="008F413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8F4135" w:rsidRPr="00397A48">
        <w:rPr>
          <w:noProof/>
          <w:lang w:val="pt-BR"/>
        </w:rPr>
        <w:t>Introdução</w:t>
      </w:r>
      <w:r w:rsidR="008F4135">
        <w:rPr>
          <w:noProof/>
        </w:rPr>
        <w:tab/>
      </w:r>
      <w:r w:rsidR="008F4135">
        <w:rPr>
          <w:noProof/>
        </w:rPr>
        <w:fldChar w:fldCharType="begin"/>
      </w:r>
      <w:r w:rsidR="008F4135">
        <w:rPr>
          <w:noProof/>
        </w:rPr>
        <w:instrText xml:space="preserve"> PAGEREF _Toc118405100 \h </w:instrText>
      </w:r>
      <w:r w:rsidR="008F4135">
        <w:rPr>
          <w:noProof/>
        </w:rPr>
      </w:r>
      <w:r w:rsidR="008F4135">
        <w:rPr>
          <w:noProof/>
        </w:rPr>
        <w:fldChar w:fldCharType="separate"/>
      </w:r>
      <w:r w:rsidR="008F4135">
        <w:rPr>
          <w:noProof/>
        </w:rPr>
        <w:t>3</w:t>
      </w:r>
      <w:r w:rsidR="008F4135">
        <w:rPr>
          <w:noProof/>
        </w:rPr>
        <w:fldChar w:fldCharType="end"/>
      </w:r>
    </w:p>
    <w:p w14:paraId="67B2ADEE" w14:textId="1677DE27" w:rsidR="008F4135" w:rsidRDefault="008F4135">
      <w:pPr>
        <w:pStyle w:val="Sumrio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397A4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397A48">
        <w:rPr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_Toc118405101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C767F0" w14:textId="6A29D983" w:rsidR="008F4135" w:rsidRDefault="008F4135">
      <w:pPr>
        <w:pStyle w:val="Sumrio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397A4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397A48">
        <w:rPr>
          <w:noProof/>
          <w:lang w:val="pt-BR"/>
        </w:rPr>
        <w:t>FARRAMENTAS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_Toc118405102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EB5248" w14:textId="44189561" w:rsidR="008F4135" w:rsidRDefault="008F4135">
      <w:pPr>
        <w:pStyle w:val="Sumrio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397A4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397A48">
        <w:rPr>
          <w:noProof/>
          <w:lang w:val="pt-BR"/>
        </w:rPr>
        <w:t>CRONOGRAMA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_Toc118405103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C063CF" w14:textId="7489560A" w:rsidR="008F4135" w:rsidRDefault="008F4135">
      <w:pPr>
        <w:pStyle w:val="Sumrio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397A4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397A48">
        <w:rPr>
          <w:noProof/>
          <w:lang w:val="pt-BR"/>
        </w:rPr>
        <w:t>RESPONSAVEL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_Toc118405104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D3A9D" w14:textId="6DC1B2E5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  <w:bookmarkStart w:id="0" w:name="_GoBack"/>
      <w:bookmarkEnd w:id="0"/>
    </w:p>
    <w:p w14:paraId="0C8E8D41" w14:textId="77777777" w:rsidR="005E5A15" w:rsidRDefault="005E5A15">
      <w:pPr>
        <w:pStyle w:val="Ttulo1"/>
        <w:rPr>
          <w:sz w:val="26"/>
          <w:lang w:val="pt-BR"/>
        </w:rPr>
      </w:pPr>
      <w:bookmarkStart w:id="1" w:name="_Toc118405100"/>
      <w:r>
        <w:rPr>
          <w:sz w:val="26"/>
          <w:lang w:val="pt-BR"/>
        </w:rPr>
        <w:lastRenderedPageBreak/>
        <w:t>Introdução</w:t>
      </w:r>
      <w:bookmarkEnd w:id="1"/>
    </w:p>
    <w:p w14:paraId="63E8033C" w14:textId="22FD1CAF" w:rsidR="00CA0114" w:rsidRPr="00CA0114" w:rsidRDefault="00CA0114" w:rsidP="00CA0114">
      <w:pPr>
        <w:rPr>
          <w:lang w:val="pt-BR"/>
        </w:rPr>
      </w:pPr>
      <w:r w:rsidRPr="00CA0114">
        <w:rPr>
          <w:lang w:val="pt-BR"/>
        </w:rPr>
        <w:t xml:space="preserve">O presente </w:t>
      </w:r>
      <w:r>
        <w:rPr>
          <w:lang w:val="pt-BR"/>
        </w:rPr>
        <w:t>documento</w:t>
      </w:r>
      <w:r w:rsidRPr="00CA0114">
        <w:rPr>
          <w:lang w:val="pt-BR"/>
        </w:rPr>
        <w:t xml:space="preserve"> tem como objetivo a apresentação do plano de testes referente a um sistema de cálculo de IMC da empresa </w:t>
      </w:r>
      <w:proofErr w:type="spellStart"/>
      <w:r w:rsidRPr="00CA0114">
        <w:rPr>
          <w:lang w:val="pt-BR"/>
        </w:rPr>
        <w:t>NutriVitta</w:t>
      </w:r>
      <w:proofErr w:type="spellEnd"/>
      <w:r w:rsidRPr="00CA0114">
        <w:rPr>
          <w:lang w:val="pt-BR"/>
        </w:rPr>
        <w:t>.</w:t>
      </w:r>
    </w:p>
    <w:p w14:paraId="56D0F035" w14:textId="77777777" w:rsidR="00CA0114" w:rsidRPr="00CA0114" w:rsidRDefault="00CA0114" w:rsidP="00CA0114">
      <w:pPr>
        <w:rPr>
          <w:lang w:val="pt-BR"/>
        </w:rPr>
      </w:pPr>
    </w:p>
    <w:p w14:paraId="289C122C" w14:textId="77777777" w:rsidR="00CA0114" w:rsidRPr="00CA0114" w:rsidRDefault="00CA0114" w:rsidP="00CA0114">
      <w:pPr>
        <w:rPr>
          <w:lang w:val="pt-BR"/>
        </w:rPr>
      </w:pPr>
      <w:r w:rsidRPr="00CA0114">
        <w:rPr>
          <w:lang w:val="pt-BR"/>
        </w:rPr>
        <w:t xml:space="preserve">O sistema já </w:t>
      </w:r>
      <w:proofErr w:type="gramStart"/>
      <w:r w:rsidRPr="00CA0114">
        <w:rPr>
          <w:lang w:val="pt-BR"/>
        </w:rPr>
        <w:t>encontra-se</w:t>
      </w:r>
      <w:proofErr w:type="gramEnd"/>
      <w:r w:rsidRPr="00CA0114">
        <w:rPr>
          <w:lang w:val="pt-BR"/>
        </w:rPr>
        <w:t xml:space="preserve"> concluído, sendo essa contemplando unicamente a etapa de testes.</w:t>
      </w:r>
    </w:p>
    <w:p w14:paraId="0671F190" w14:textId="77777777" w:rsidR="00CA0114" w:rsidRPr="00CA0114" w:rsidRDefault="00CA0114" w:rsidP="00CA0114">
      <w:pPr>
        <w:rPr>
          <w:lang w:val="pt-BR"/>
        </w:rPr>
      </w:pPr>
    </w:p>
    <w:p w14:paraId="53CD9F99" w14:textId="5C4CD10A" w:rsidR="005E5A15" w:rsidRDefault="00CA0114" w:rsidP="00CA0114">
      <w:pPr>
        <w:rPr>
          <w:lang w:val="pt-BR"/>
        </w:rPr>
      </w:pPr>
      <w:r w:rsidRPr="00CA0114">
        <w:rPr>
          <w:lang w:val="pt-BR"/>
        </w:rPr>
        <w:t>Serão testados: inserção de dados, cálculo dos valores, apresentação dos resultados e teste de usabilidade do sistema.</w:t>
      </w:r>
    </w:p>
    <w:p w14:paraId="7717B2A5" w14:textId="632D4DE3" w:rsidR="00546B1F" w:rsidRDefault="00546B1F" w:rsidP="00546B1F">
      <w:pPr>
        <w:rPr>
          <w:lang w:val="pt-BR"/>
        </w:rPr>
      </w:pPr>
    </w:p>
    <w:p w14:paraId="5C11F7AC" w14:textId="71CB3823" w:rsidR="00546B1F" w:rsidRDefault="00CA0114" w:rsidP="00546B1F">
      <w:pPr>
        <w:pStyle w:val="Ttulo1"/>
        <w:rPr>
          <w:lang w:val="pt-BR"/>
        </w:rPr>
      </w:pPr>
      <w:bookmarkStart w:id="2" w:name="_Toc118405101"/>
      <w:r>
        <w:rPr>
          <w:lang w:val="pt-BR"/>
        </w:rPr>
        <w:t>OBJETIVOS</w:t>
      </w:r>
      <w:bookmarkEnd w:id="2"/>
    </w:p>
    <w:p w14:paraId="6A4F3802" w14:textId="259A4C09" w:rsidR="00546B1F" w:rsidRDefault="00546B1F" w:rsidP="00546B1F">
      <w:pPr>
        <w:rPr>
          <w:lang w:val="pt-BR"/>
        </w:rPr>
      </w:pPr>
      <w:r>
        <w:rPr>
          <w:lang w:val="pt-BR"/>
        </w:rPr>
        <w:t xml:space="preserve">Como </w:t>
      </w:r>
      <w:r w:rsidR="00CA0114">
        <w:rPr>
          <w:lang w:val="pt-BR"/>
        </w:rPr>
        <w:t>objetivos,</w:t>
      </w:r>
      <w:r>
        <w:rPr>
          <w:lang w:val="pt-BR"/>
        </w:rPr>
        <w:t xml:space="preserve"> deverá ser entendido os seguintes itens:</w:t>
      </w:r>
    </w:p>
    <w:p w14:paraId="143F4476" w14:textId="77777777" w:rsidR="00CA0114" w:rsidRPr="00CA0114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Apresentar itens a serem testados no sistema</w:t>
      </w:r>
    </w:p>
    <w:p w14:paraId="5A3225DA" w14:textId="77777777" w:rsidR="00CA0114" w:rsidRPr="00CA0114" w:rsidRDefault="00CA0114" w:rsidP="00CA0114">
      <w:pPr>
        <w:rPr>
          <w:lang w:val="pt-BR"/>
        </w:rPr>
      </w:pPr>
    </w:p>
    <w:p w14:paraId="50E304DF" w14:textId="77777777" w:rsidR="00CA0114" w:rsidRPr="00CA0114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Identificar erros de solicitações de entradas durante os testes</w:t>
      </w:r>
    </w:p>
    <w:p w14:paraId="303EAF56" w14:textId="77777777" w:rsidR="00CA0114" w:rsidRPr="00CA0114" w:rsidRDefault="00CA0114" w:rsidP="00CA0114">
      <w:pPr>
        <w:rPr>
          <w:lang w:val="pt-BR"/>
        </w:rPr>
      </w:pPr>
    </w:p>
    <w:p w14:paraId="6FD9454A" w14:textId="77777777" w:rsidR="00CA0114" w:rsidRPr="00CA0114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Verificar se as opções de entradas são compatíveis com o que o sistema pede, peso e altura</w:t>
      </w:r>
    </w:p>
    <w:p w14:paraId="7D4419EC" w14:textId="77777777" w:rsidR="00CA0114" w:rsidRPr="00CA0114" w:rsidRDefault="00CA0114" w:rsidP="00CA0114">
      <w:pPr>
        <w:rPr>
          <w:lang w:val="pt-BR"/>
        </w:rPr>
      </w:pPr>
    </w:p>
    <w:p w14:paraId="38A35E42" w14:textId="77777777" w:rsidR="00CA0114" w:rsidRPr="00CA0114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Verificar se o resultado obtido realmente é referente ao IMC</w:t>
      </w:r>
    </w:p>
    <w:p w14:paraId="6E63D6A0" w14:textId="77777777" w:rsidR="00CA0114" w:rsidRPr="00CA0114" w:rsidRDefault="00CA0114" w:rsidP="00CA0114">
      <w:pPr>
        <w:rPr>
          <w:lang w:val="pt-BR"/>
        </w:rPr>
      </w:pPr>
    </w:p>
    <w:p w14:paraId="072DB15D" w14:textId="77777777" w:rsidR="00CA0114" w:rsidRPr="00CA0114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Verificar se o cálculo do IMC está correto</w:t>
      </w:r>
    </w:p>
    <w:p w14:paraId="7EF9EC5C" w14:textId="77777777" w:rsidR="00CA0114" w:rsidRPr="00CA0114" w:rsidRDefault="00CA0114" w:rsidP="00CA0114">
      <w:pPr>
        <w:rPr>
          <w:lang w:val="pt-BR"/>
        </w:rPr>
      </w:pPr>
    </w:p>
    <w:p w14:paraId="1B56B68D" w14:textId="69E8D1C3" w:rsidR="00546B1F" w:rsidRDefault="00CA0114" w:rsidP="00CA0114">
      <w:pPr>
        <w:pStyle w:val="PargrafodaLista"/>
        <w:numPr>
          <w:ilvl w:val="0"/>
          <w:numId w:val="31"/>
        </w:numPr>
        <w:rPr>
          <w:lang w:val="pt-BR"/>
        </w:rPr>
      </w:pPr>
      <w:r w:rsidRPr="00CA0114">
        <w:rPr>
          <w:lang w:val="pt-BR"/>
        </w:rPr>
        <w:t>Verificar se o sistema é interativo</w:t>
      </w:r>
    </w:p>
    <w:p w14:paraId="355F2457" w14:textId="77777777" w:rsidR="00CA0114" w:rsidRPr="00CA0114" w:rsidRDefault="00CA0114" w:rsidP="00CA0114">
      <w:pPr>
        <w:pStyle w:val="PargrafodaLista"/>
        <w:rPr>
          <w:lang w:val="pt-BR"/>
        </w:rPr>
      </w:pPr>
    </w:p>
    <w:p w14:paraId="23C40381" w14:textId="77777777" w:rsidR="00CA0114" w:rsidRPr="00CA0114" w:rsidRDefault="00CA0114" w:rsidP="00CA0114">
      <w:pPr>
        <w:pStyle w:val="PargrafodaLista"/>
        <w:rPr>
          <w:lang w:val="pt-BR"/>
        </w:rPr>
      </w:pPr>
    </w:p>
    <w:p w14:paraId="64D3D2C3" w14:textId="05E1B563" w:rsidR="00546B1F" w:rsidRDefault="00CA0114" w:rsidP="00546B1F">
      <w:pPr>
        <w:pStyle w:val="Ttulo1"/>
        <w:rPr>
          <w:lang w:val="pt-BR"/>
        </w:rPr>
      </w:pPr>
      <w:bookmarkStart w:id="3" w:name="_Toc118405102"/>
      <w:r>
        <w:rPr>
          <w:lang w:val="pt-BR"/>
        </w:rPr>
        <w:t>FARRAMENTAS</w:t>
      </w:r>
      <w:bookmarkEnd w:id="3"/>
    </w:p>
    <w:p w14:paraId="3EF838D5" w14:textId="6AF6C15F" w:rsidR="00CA0114" w:rsidRDefault="00CA0114" w:rsidP="00CA0114">
      <w:pPr>
        <w:rPr>
          <w:lang w:val="pt-BR"/>
        </w:rPr>
      </w:pPr>
      <w:r>
        <w:rPr>
          <w:lang w:val="pt-BR"/>
        </w:rPr>
        <w:t>Para implementação do teste, estão previstas a utilização das seguintes ferramentas:</w:t>
      </w:r>
    </w:p>
    <w:p w14:paraId="17653813" w14:textId="77777777" w:rsidR="00CA0114" w:rsidRDefault="00CA0114" w:rsidP="00CA0114">
      <w:pPr>
        <w:rPr>
          <w:lang w:val="pt-BR"/>
        </w:rPr>
      </w:pPr>
    </w:p>
    <w:p w14:paraId="1B2B5FC3" w14:textId="2124ED5F" w:rsidR="00CA0114" w:rsidRDefault="00CA0114" w:rsidP="00CA0114">
      <w:pPr>
        <w:numPr>
          <w:ilvl w:val="0"/>
          <w:numId w:val="32"/>
        </w:numPr>
        <w:rPr>
          <w:lang w:val="pt-BR"/>
        </w:rPr>
      </w:pPr>
      <w:r w:rsidRPr="00CA0114">
        <w:rPr>
          <w:lang w:val="pt-BR"/>
        </w:rPr>
        <w:t xml:space="preserve">Ambiente de desenvolvimento: Visual Studio </w:t>
      </w:r>
      <w:proofErr w:type="spellStart"/>
      <w:r w:rsidRPr="00CA0114">
        <w:rPr>
          <w:lang w:val="pt-BR"/>
        </w:rPr>
        <w:t>Comunity</w:t>
      </w:r>
      <w:proofErr w:type="spellEnd"/>
    </w:p>
    <w:p w14:paraId="20B31F65" w14:textId="77777777" w:rsidR="00CA0114" w:rsidRPr="00CA0114" w:rsidRDefault="00CA0114" w:rsidP="00CA0114">
      <w:pPr>
        <w:ind w:left="720"/>
        <w:rPr>
          <w:lang w:val="pt-BR"/>
        </w:rPr>
      </w:pPr>
    </w:p>
    <w:p w14:paraId="6A058DE2" w14:textId="12C81CEB" w:rsidR="00CA0114" w:rsidRDefault="00CA0114" w:rsidP="00CA0114">
      <w:pPr>
        <w:numPr>
          <w:ilvl w:val="0"/>
          <w:numId w:val="32"/>
        </w:numPr>
        <w:rPr>
          <w:lang w:val="pt-BR"/>
        </w:rPr>
      </w:pPr>
      <w:r w:rsidRPr="00CA0114">
        <w:rPr>
          <w:lang w:val="pt-BR"/>
        </w:rPr>
        <w:t>Plataforma .NET</w:t>
      </w:r>
    </w:p>
    <w:p w14:paraId="220A11D4" w14:textId="77777777" w:rsidR="00CA0114" w:rsidRPr="00CA0114" w:rsidRDefault="00CA0114" w:rsidP="00CA0114">
      <w:pPr>
        <w:ind w:left="720"/>
        <w:rPr>
          <w:lang w:val="pt-BR"/>
        </w:rPr>
      </w:pPr>
    </w:p>
    <w:p w14:paraId="72211354" w14:textId="775ABD2A" w:rsidR="00CA0114" w:rsidRDefault="00CA0114" w:rsidP="00CA0114">
      <w:pPr>
        <w:numPr>
          <w:ilvl w:val="0"/>
          <w:numId w:val="32"/>
        </w:numPr>
        <w:rPr>
          <w:lang w:val="pt-BR"/>
        </w:rPr>
      </w:pPr>
      <w:r w:rsidRPr="00CA0114">
        <w:rPr>
          <w:lang w:val="pt-BR"/>
        </w:rPr>
        <w:t>Framework: XUNIT</w:t>
      </w:r>
    </w:p>
    <w:p w14:paraId="061B3868" w14:textId="77777777" w:rsidR="00CA0114" w:rsidRDefault="00CA0114" w:rsidP="00CA0114">
      <w:pPr>
        <w:pStyle w:val="PargrafodaLista"/>
        <w:rPr>
          <w:lang w:val="pt-BR"/>
        </w:rPr>
      </w:pPr>
    </w:p>
    <w:p w14:paraId="6F17FB93" w14:textId="77777777" w:rsidR="00CA0114" w:rsidRPr="00CA0114" w:rsidRDefault="00CA0114" w:rsidP="00CA0114">
      <w:pPr>
        <w:ind w:left="720"/>
        <w:rPr>
          <w:lang w:val="pt-BR"/>
        </w:rPr>
      </w:pPr>
    </w:p>
    <w:p w14:paraId="79EF83DC" w14:textId="5D4FA6F3" w:rsidR="00CA0114" w:rsidRDefault="00CA0114" w:rsidP="00CA0114">
      <w:pPr>
        <w:numPr>
          <w:ilvl w:val="0"/>
          <w:numId w:val="32"/>
        </w:numPr>
        <w:rPr>
          <w:lang w:val="pt-BR"/>
        </w:rPr>
      </w:pPr>
      <w:r w:rsidRPr="00CA0114">
        <w:rPr>
          <w:lang w:val="pt-BR"/>
        </w:rPr>
        <w:t>Linguagem de programação: C#</w:t>
      </w:r>
    </w:p>
    <w:p w14:paraId="53C4A8D2" w14:textId="3A8D5363" w:rsidR="00CA0114" w:rsidRDefault="00CA0114" w:rsidP="00CA0114">
      <w:pPr>
        <w:rPr>
          <w:lang w:val="pt-BR"/>
        </w:rPr>
      </w:pPr>
    </w:p>
    <w:p w14:paraId="5AC4C14C" w14:textId="79ADB2EE" w:rsidR="00CA0114" w:rsidRDefault="00CA0114" w:rsidP="00CA0114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4" w:name="_Toc118405103"/>
      <w:r>
        <w:rPr>
          <w:lang w:val="pt-BR"/>
        </w:rPr>
        <w:t>CRONOGRAMA DE TESTES</w:t>
      </w:r>
      <w:bookmarkEnd w:id="4"/>
    </w:p>
    <w:p w14:paraId="17B660A8" w14:textId="41F1DF85" w:rsidR="00CA0114" w:rsidRDefault="00CA0114" w:rsidP="00CA0114">
      <w:pPr>
        <w:rPr>
          <w:lang w:val="pt-BR"/>
        </w:rPr>
      </w:pPr>
      <w:r>
        <w:rPr>
          <w:lang w:val="pt-BR"/>
        </w:rPr>
        <w:t>O plano para o teste está com as seguintes datas:</w:t>
      </w:r>
    </w:p>
    <w:p w14:paraId="7718BA4B" w14:textId="77777777" w:rsidR="00CA0114" w:rsidRPr="00CA0114" w:rsidRDefault="00CA0114" w:rsidP="00CA0114">
      <w:pPr>
        <w:rPr>
          <w:lang w:val="pt-BR"/>
        </w:rPr>
      </w:pPr>
    </w:p>
    <w:p w14:paraId="4C9B3566" w14:textId="0AAFCC4E" w:rsidR="00CA0114" w:rsidRDefault="00CA0114" w:rsidP="00CA0114">
      <w:pPr>
        <w:numPr>
          <w:ilvl w:val="0"/>
          <w:numId w:val="33"/>
        </w:numPr>
        <w:rPr>
          <w:lang w:val="pt-BR"/>
        </w:rPr>
      </w:pPr>
      <w:r w:rsidRPr="00CA0114">
        <w:rPr>
          <w:lang w:val="pt-BR"/>
        </w:rPr>
        <w:t xml:space="preserve">22/10/2022 a 26/10/2022: Campos (recebimento de dados, leitura) </w:t>
      </w:r>
    </w:p>
    <w:p w14:paraId="153D85F5" w14:textId="77777777" w:rsidR="00CA0114" w:rsidRPr="00CA0114" w:rsidRDefault="00CA0114" w:rsidP="00CA0114">
      <w:pPr>
        <w:ind w:left="720"/>
        <w:rPr>
          <w:lang w:val="pt-BR"/>
        </w:rPr>
      </w:pPr>
    </w:p>
    <w:p w14:paraId="795C628B" w14:textId="7448D5A0" w:rsidR="00CA0114" w:rsidRDefault="00CA0114" w:rsidP="00CA0114">
      <w:pPr>
        <w:numPr>
          <w:ilvl w:val="0"/>
          <w:numId w:val="33"/>
        </w:numPr>
        <w:rPr>
          <w:lang w:val="pt-BR"/>
        </w:rPr>
      </w:pPr>
      <w:r w:rsidRPr="00CA0114">
        <w:rPr>
          <w:lang w:val="pt-BR"/>
        </w:rPr>
        <w:t>26/10/2022 a 28/10/2022:Análise dos cálculos</w:t>
      </w:r>
    </w:p>
    <w:p w14:paraId="731CEB5D" w14:textId="77777777" w:rsidR="00CA0114" w:rsidRDefault="00CA0114" w:rsidP="00CA0114">
      <w:pPr>
        <w:pStyle w:val="PargrafodaLista"/>
        <w:rPr>
          <w:lang w:val="pt-BR"/>
        </w:rPr>
      </w:pPr>
    </w:p>
    <w:p w14:paraId="29386239" w14:textId="77777777" w:rsidR="00CA0114" w:rsidRPr="00CA0114" w:rsidRDefault="00CA0114" w:rsidP="00CA0114">
      <w:pPr>
        <w:ind w:left="720"/>
        <w:rPr>
          <w:lang w:val="pt-BR"/>
        </w:rPr>
      </w:pPr>
    </w:p>
    <w:p w14:paraId="683D5C30" w14:textId="377E33A4" w:rsidR="00CA0114" w:rsidRDefault="00CA0114" w:rsidP="00CA0114">
      <w:pPr>
        <w:numPr>
          <w:ilvl w:val="0"/>
          <w:numId w:val="33"/>
        </w:numPr>
        <w:rPr>
          <w:lang w:val="pt-BR"/>
        </w:rPr>
      </w:pPr>
      <w:r w:rsidRPr="00CA0114">
        <w:rPr>
          <w:lang w:val="pt-BR"/>
        </w:rPr>
        <w:t xml:space="preserve"> 31/10/2022 a 04/11/2022:Testes de sobrecarga e banco de dados Análise de resultados</w:t>
      </w:r>
    </w:p>
    <w:p w14:paraId="7F8FE0EF" w14:textId="77777777" w:rsidR="00CA0114" w:rsidRPr="00CA0114" w:rsidRDefault="00CA0114" w:rsidP="00CA0114">
      <w:pPr>
        <w:ind w:left="720"/>
        <w:rPr>
          <w:lang w:val="pt-BR"/>
        </w:rPr>
      </w:pPr>
    </w:p>
    <w:p w14:paraId="15069AA5" w14:textId="4DB5202B" w:rsidR="00CA0114" w:rsidRDefault="00CA0114" w:rsidP="00CA0114">
      <w:pPr>
        <w:numPr>
          <w:ilvl w:val="0"/>
          <w:numId w:val="33"/>
        </w:numPr>
        <w:rPr>
          <w:lang w:val="pt-BR"/>
        </w:rPr>
      </w:pPr>
      <w:r w:rsidRPr="00CA0114">
        <w:rPr>
          <w:lang w:val="pt-BR"/>
        </w:rPr>
        <w:t xml:space="preserve"> 07/11/2022: entrega de relatório</w:t>
      </w:r>
    </w:p>
    <w:p w14:paraId="69A5E4B6" w14:textId="77777777" w:rsidR="00CA0114" w:rsidRDefault="00CA0114" w:rsidP="00CA0114">
      <w:pPr>
        <w:pStyle w:val="PargrafodaLista"/>
        <w:rPr>
          <w:lang w:val="pt-BR"/>
        </w:rPr>
      </w:pPr>
    </w:p>
    <w:p w14:paraId="389FE877" w14:textId="1C43FEE6" w:rsidR="00CA0114" w:rsidRDefault="00CA0114" w:rsidP="00CA0114">
      <w:pPr>
        <w:rPr>
          <w:lang w:val="pt-BR"/>
        </w:rPr>
      </w:pPr>
    </w:p>
    <w:p w14:paraId="77967CCB" w14:textId="37EFEBD1" w:rsidR="00CA0114" w:rsidRDefault="00CA0114" w:rsidP="00CA0114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5" w:name="_Toc118405104"/>
      <w:r>
        <w:rPr>
          <w:lang w:val="pt-BR"/>
        </w:rPr>
        <w:t>RESPONSAVEL TÉCNICO</w:t>
      </w:r>
      <w:bookmarkEnd w:id="5"/>
    </w:p>
    <w:p w14:paraId="0A368D2B" w14:textId="69D24EBC" w:rsidR="00CA0114" w:rsidRDefault="00CA0114" w:rsidP="00CA0114">
      <w:pPr>
        <w:rPr>
          <w:lang w:val="pt-BR"/>
        </w:rPr>
      </w:pPr>
    </w:p>
    <w:p w14:paraId="44237144" w14:textId="4BE24E6A" w:rsidR="00CA0114" w:rsidRPr="00CA0114" w:rsidRDefault="00CA0114" w:rsidP="00CA0114">
      <w:pPr>
        <w:rPr>
          <w:lang w:val="pt-BR"/>
        </w:rPr>
      </w:pPr>
      <w:r>
        <w:rPr>
          <w:lang w:val="pt-BR"/>
        </w:rPr>
        <w:t xml:space="preserve">O responsável pelo desenvolvimento e aplicação do teste será o programador full </w:t>
      </w:r>
      <w:proofErr w:type="spellStart"/>
      <w:r>
        <w:rPr>
          <w:lang w:val="pt-BR"/>
        </w:rPr>
        <w:t>stack</w:t>
      </w:r>
      <w:proofErr w:type="spellEnd"/>
      <w:r>
        <w:rPr>
          <w:lang w:val="pt-BR"/>
        </w:rPr>
        <w:t xml:space="preserve"> Luhan Alves.</w:t>
      </w:r>
    </w:p>
    <w:p w14:paraId="530A09A2" w14:textId="77777777" w:rsidR="00CA0114" w:rsidRPr="00CA0114" w:rsidRDefault="00CA0114" w:rsidP="00CA0114">
      <w:pPr>
        <w:rPr>
          <w:lang w:val="pt-BR"/>
        </w:rPr>
      </w:pPr>
    </w:p>
    <w:p w14:paraId="1A68384B" w14:textId="77777777" w:rsidR="00CA0114" w:rsidRPr="00CA0114" w:rsidRDefault="00CA0114" w:rsidP="00CA0114">
      <w:pPr>
        <w:rPr>
          <w:lang w:val="pt-BR"/>
        </w:rPr>
      </w:pPr>
    </w:p>
    <w:sectPr w:rsidR="00CA0114" w:rsidRPr="00CA011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FD92C" w14:textId="77777777" w:rsidR="00793E66" w:rsidRDefault="00793E66">
      <w:pPr>
        <w:spacing w:line="240" w:lineRule="auto"/>
      </w:pPr>
      <w:r>
        <w:separator/>
      </w:r>
    </w:p>
  </w:endnote>
  <w:endnote w:type="continuationSeparator" w:id="0">
    <w:p w14:paraId="158975AA" w14:textId="77777777" w:rsidR="00793E66" w:rsidRDefault="00793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5816D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30DE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487B" w14:textId="77777777" w:rsidR="00793E66" w:rsidRDefault="00793E66">
      <w:pPr>
        <w:spacing w:line="240" w:lineRule="auto"/>
      </w:pPr>
      <w:r>
        <w:separator/>
      </w:r>
    </w:p>
  </w:footnote>
  <w:footnote w:type="continuationSeparator" w:id="0">
    <w:p w14:paraId="7435EA96" w14:textId="77777777" w:rsidR="00793E66" w:rsidRDefault="00793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E8E9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27C0C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662849"/>
    <w:multiLevelType w:val="hybridMultilevel"/>
    <w:tmpl w:val="4560C770"/>
    <w:lvl w:ilvl="0" w:tplc="A7A01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A4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45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88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25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E8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C0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CA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1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347B0"/>
    <w:multiLevelType w:val="hybridMultilevel"/>
    <w:tmpl w:val="C7AE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7A200F7"/>
    <w:multiLevelType w:val="hybridMultilevel"/>
    <w:tmpl w:val="52A2793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B29F0"/>
    <w:multiLevelType w:val="hybridMultilevel"/>
    <w:tmpl w:val="163070C8"/>
    <w:lvl w:ilvl="0" w:tplc="484CE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CC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0C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066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48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C7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2E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2F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8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4"/>
  </w:num>
  <w:num w:numId="7">
    <w:abstractNumId w:val="26"/>
  </w:num>
  <w:num w:numId="8">
    <w:abstractNumId w:val="20"/>
  </w:num>
  <w:num w:numId="9">
    <w:abstractNumId w:val="3"/>
  </w:num>
  <w:num w:numId="10">
    <w:abstractNumId w:val="8"/>
  </w:num>
  <w:num w:numId="11">
    <w:abstractNumId w:val="25"/>
  </w:num>
  <w:num w:numId="12">
    <w:abstractNumId w:val="11"/>
  </w:num>
  <w:num w:numId="13">
    <w:abstractNumId w:val="6"/>
  </w:num>
  <w:num w:numId="14">
    <w:abstractNumId w:val="10"/>
  </w:num>
  <w:num w:numId="15">
    <w:abstractNumId w:val="21"/>
  </w:num>
  <w:num w:numId="16">
    <w:abstractNumId w:val="28"/>
  </w:num>
  <w:num w:numId="17">
    <w:abstractNumId w:val="2"/>
  </w:num>
  <w:num w:numId="18">
    <w:abstractNumId w:val="23"/>
  </w:num>
  <w:num w:numId="19">
    <w:abstractNumId w:val="19"/>
  </w:num>
  <w:num w:numId="20">
    <w:abstractNumId w:val="13"/>
  </w:num>
  <w:num w:numId="21">
    <w:abstractNumId w:val="29"/>
  </w:num>
  <w:num w:numId="22">
    <w:abstractNumId w:val="14"/>
  </w:num>
  <w:num w:numId="23">
    <w:abstractNumId w:val="15"/>
  </w:num>
  <w:num w:numId="24">
    <w:abstractNumId w:val="7"/>
  </w:num>
  <w:num w:numId="25">
    <w:abstractNumId w:val="27"/>
  </w:num>
  <w:num w:numId="26">
    <w:abstractNumId w:val="22"/>
  </w:num>
  <w:num w:numId="27">
    <w:abstractNumId w:val="12"/>
  </w:num>
  <w:num w:numId="28">
    <w:abstractNumId w:val="16"/>
  </w:num>
  <w:num w:numId="29">
    <w:abstractNumId w:val="17"/>
  </w:num>
  <w:num w:numId="30">
    <w:abstractNumId w:val="18"/>
  </w:num>
  <w:num w:numId="31">
    <w:abstractNumId w:val="9"/>
  </w:num>
  <w:num w:numId="32">
    <w:abstractNumId w:val="1"/>
  </w:num>
  <w:num w:numId="33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808D9"/>
    <w:rsid w:val="001471D4"/>
    <w:rsid w:val="00172733"/>
    <w:rsid w:val="00407F2C"/>
    <w:rsid w:val="004A5750"/>
    <w:rsid w:val="00546B1F"/>
    <w:rsid w:val="005E5A15"/>
    <w:rsid w:val="00656008"/>
    <w:rsid w:val="00793E66"/>
    <w:rsid w:val="007A72F3"/>
    <w:rsid w:val="008038AE"/>
    <w:rsid w:val="008B123E"/>
    <w:rsid w:val="008F4135"/>
    <w:rsid w:val="00A915B6"/>
    <w:rsid w:val="00AD2759"/>
    <w:rsid w:val="00AE3576"/>
    <w:rsid w:val="00B343FF"/>
    <w:rsid w:val="00BC3081"/>
    <w:rsid w:val="00CA0114"/>
    <w:rsid w:val="00CE6062"/>
    <w:rsid w:val="00E84F17"/>
    <w:rsid w:val="00E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509FA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1F"/>
    <w:pPr>
      <w:widowControl w:val="0"/>
      <w:spacing w:line="240" w:lineRule="atLeast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table" w:styleId="Tabelacomgrade">
    <w:name w:val="Table Grid"/>
    <w:basedOn w:val="Tabelanormal"/>
    <w:uiPriority w:val="39"/>
    <w:rsid w:val="00546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1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5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3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5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4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1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1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</TotalTime>
  <Pages>4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Luhan Alves</cp:lastModifiedBy>
  <cp:revision>3</cp:revision>
  <cp:lastPrinted>2004-07-30T18:38:00Z</cp:lastPrinted>
  <dcterms:created xsi:type="dcterms:W3CDTF">2022-11-04T00:58:00Z</dcterms:created>
  <dcterms:modified xsi:type="dcterms:W3CDTF">2022-11-04T00:58:00Z</dcterms:modified>
</cp:coreProperties>
</file>